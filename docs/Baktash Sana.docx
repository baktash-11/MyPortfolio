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RPr="003B2C38" w14:paraId="7117C934" w14:textId="77777777" w:rsidTr="007D0C27">
        <w:tc>
          <w:tcPr>
            <w:tcW w:w="5008" w:type="dxa"/>
            <w:vAlign w:val="bottom"/>
          </w:tcPr>
          <w:p w14:paraId="30FE00F4" w14:textId="77777777" w:rsidR="00C84833" w:rsidRPr="003B2C38" w:rsidRDefault="00F64F13" w:rsidP="00C84833">
            <w:pPr>
              <w:pStyle w:val="Title"/>
              <w:rPr>
                <w:rFonts w:asciiTheme="minorHAnsi" w:hAnsiTheme="minorHAnsi" w:cstheme="minorHAnsi"/>
                <w:sz w:val="52"/>
                <w:szCs w:val="52"/>
              </w:rPr>
            </w:pPr>
            <w:sdt>
              <w:sdtPr>
                <w:rPr>
                  <w:rFonts w:asciiTheme="minorHAnsi" w:hAnsiTheme="minorHAnsi" w:cstheme="minorHAnsi"/>
                  <w:sz w:val="52"/>
                  <w:szCs w:val="52"/>
                </w:rPr>
                <w:alias w:val="Enter first name:"/>
                <w:tag w:val="Enter first name:"/>
                <w:id w:val="1306818671"/>
                <w:placeholder>
                  <w:docPart w:val="65453189A5FE44ABB7B380C31905280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9F0B5F" w:rsidRPr="003B2C38">
                  <w:rPr>
                    <w:rFonts w:asciiTheme="minorHAnsi" w:hAnsiTheme="minorHAnsi" w:cstheme="minorHAnsi"/>
                    <w:sz w:val="52"/>
                    <w:szCs w:val="52"/>
                  </w:rPr>
                  <w:t>Baktash</w:t>
                </w:r>
              </w:sdtContent>
            </w:sdt>
            <w:r w:rsidR="00D92B95" w:rsidRPr="003B2C38">
              <w:rPr>
                <w:rFonts w:asciiTheme="minorHAnsi" w:hAnsiTheme="minorHAnsi" w:cstheme="minorHAnsi"/>
                <w:sz w:val="52"/>
                <w:szCs w:val="52"/>
              </w:rPr>
              <w:br/>
            </w:r>
            <w:sdt>
              <w:sdtPr>
                <w:rPr>
                  <w:rFonts w:asciiTheme="minorHAnsi" w:hAnsiTheme="minorHAnsi" w:cstheme="minorHAnsi"/>
                  <w:sz w:val="52"/>
                  <w:szCs w:val="52"/>
                </w:rPr>
                <w:alias w:val="Enter last name:"/>
                <w:tag w:val="Enter last name:"/>
                <w:id w:val="-1656595288"/>
                <w:placeholder>
                  <w:docPart w:val="DE186F58CCCF49049EC10A7A16F4F498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9F0B5F" w:rsidRPr="003B2C38">
                  <w:rPr>
                    <w:rFonts w:asciiTheme="minorHAnsi" w:hAnsiTheme="minorHAnsi" w:cstheme="minorHAnsi"/>
                    <w:sz w:val="52"/>
                    <w:szCs w:val="52"/>
                  </w:rPr>
                  <w:t>Sana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3B2C38" w14:paraId="48275CEF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B77501C" w14:textId="77777777" w:rsidR="004E2970" w:rsidRPr="003B2C38" w:rsidRDefault="00F64F13" w:rsidP="004E2970">
                  <w:pPr>
                    <w:pStyle w:val="ContactInfo"/>
                    <w:rPr>
                      <w:rFonts w:cstheme="minorHAnsi"/>
                    </w:rPr>
                  </w:pPr>
                  <w:sdt>
                    <w:sdtPr>
                      <w:rPr>
                        <w:rFonts w:cstheme="minorHAnsi"/>
                      </w:rPr>
                      <w:alias w:val="Enter address:"/>
                      <w:tag w:val="Enter address:"/>
                      <w:id w:val="966779368"/>
                      <w:placeholder>
                        <w:docPart w:val="40B23BD010A240C8ABDDF0D717386DD2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9F0B5F" w:rsidRPr="003B2C38">
                        <w:rPr>
                          <w:rFonts w:cstheme="minorHAnsi"/>
                        </w:rPr>
                        <w:t>71 Coe Drive, Ajax, ON L1T 3J1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B48EFE1" w14:textId="77777777" w:rsidR="00932D92" w:rsidRPr="003B2C38" w:rsidRDefault="00932D92" w:rsidP="00932D92">
                  <w:pPr>
                    <w:pStyle w:val="Icons"/>
                    <w:rPr>
                      <w:rFonts w:cstheme="minorHAnsi"/>
                    </w:rPr>
                  </w:pPr>
                  <w:r w:rsidRPr="003B2C38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21D0BEE" wp14:editId="3F5F86F9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9DBF140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3B2C38" w14:paraId="0B19DDD0" w14:textId="77777777" w:rsidTr="00972024">
              <w:sdt>
                <w:sdtPr>
                  <w:rPr>
                    <w:rFonts w:cstheme="minorHAnsi"/>
                  </w:rPr>
                  <w:alias w:val="Enter phone:"/>
                  <w:tag w:val="Enter phone:"/>
                  <w:id w:val="-1849400302"/>
                  <w:placeholder>
                    <w:docPart w:val="4A92B6EF7ADD45E2820C06CE04D268F8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92520A1" w14:textId="77777777" w:rsidR="00932D92" w:rsidRPr="003B2C38" w:rsidRDefault="009F0B5F" w:rsidP="00932D92">
                      <w:pPr>
                        <w:pStyle w:val="ContactInfo"/>
                        <w:rPr>
                          <w:rFonts w:cstheme="minorHAnsi"/>
                        </w:rPr>
                      </w:pPr>
                      <w:r w:rsidRPr="003B2C38">
                        <w:rPr>
                          <w:rFonts w:cstheme="minorHAnsi"/>
                        </w:rPr>
                        <w:t>905-442-1991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061983C" w14:textId="77777777" w:rsidR="00932D92" w:rsidRPr="003B2C38" w:rsidRDefault="00932D92" w:rsidP="00932D92">
                  <w:pPr>
                    <w:pStyle w:val="Icons"/>
                    <w:rPr>
                      <w:rFonts w:cstheme="minorHAnsi"/>
                    </w:rPr>
                  </w:pPr>
                  <w:r w:rsidRPr="003B2C38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EC9CC4F" wp14:editId="2EAFC1F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27FDEA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3B2C38" w14:paraId="60038AF1" w14:textId="77777777" w:rsidTr="00972024">
              <w:sdt>
                <w:sdtPr>
                  <w:rPr>
                    <w:rFonts w:cstheme="minorHAnsi"/>
                  </w:rPr>
                  <w:alias w:val="Enter email:"/>
                  <w:tag w:val="Enter email:"/>
                  <w:id w:val="-675184368"/>
                  <w:placeholder>
                    <w:docPart w:val="FB6B8A61D8884DED801B932E6724491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7A5F27E3" w14:textId="77777777" w:rsidR="00932D92" w:rsidRPr="003B2C38" w:rsidRDefault="007520EB" w:rsidP="00932D92">
                      <w:pPr>
                        <w:pStyle w:val="ContactInf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baktash.sana@gmail.com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F8A1991" w14:textId="77777777" w:rsidR="00932D92" w:rsidRPr="003B2C38" w:rsidRDefault="007307A3" w:rsidP="00932D92">
                  <w:pPr>
                    <w:pStyle w:val="Icons"/>
                    <w:rPr>
                      <w:rFonts w:cstheme="minorHAnsi"/>
                    </w:rPr>
                  </w:pPr>
                  <w:r w:rsidRPr="003B2C38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7B14E0B" wp14:editId="580BB4A4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AE5F9A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3B2C38" w14:paraId="38DAD874" w14:textId="77777777" w:rsidTr="00972024">
              <w:sdt>
                <w:sdtPr>
                  <w:rPr>
                    <w:rFonts w:cstheme="minorHAnsi"/>
                  </w:rPr>
                  <w:alias w:val="Enter LinkedIn profile:"/>
                  <w:tag w:val="Enter LinkedIn profile:"/>
                  <w:id w:val="1102843699"/>
                  <w:placeholder>
                    <w:docPart w:val="4483429E9CB3463195CD7C59F380BBCE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2F63365" w14:textId="672D21AE" w:rsidR="00932D92" w:rsidRPr="003B2C38" w:rsidRDefault="00C347AF" w:rsidP="00EB6110">
                      <w:pPr>
                        <w:pStyle w:val="ContactInfo"/>
                        <w:jc w:val="lef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https:/www.linkedin.com/in/baktash-sana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3A1E5620" w14:textId="77777777" w:rsidR="00932D92" w:rsidRPr="003B2C38" w:rsidRDefault="00932D92" w:rsidP="00932D92">
                  <w:pPr>
                    <w:pStyle w:val="Icons"/>
                    <w:rPr>
                      <w:rFonts w:cstheme="minorHAnsi"/>
                    </w:rPr>
                  </w:pPr>
                  <w:r w:rsidRPr="003B2C38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41DDDB4" wp14:editId="18CF3256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AC4C2D9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3B2C38" w14:paraId="5CDC938D" w14:textId="77777777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3EAEA7EB" w14:textId="77777777" w:rsidR="00932D92" w:rsidRPr="003B2C38" w:rsidRDefault="00932D92" w:rsidP="00932D92">
                  <w:pPr>
                    <w:pStyle w:val="ContactInfo"/>
                    <w:rPr>
                      <w:rFonts w:cstheme="minorHAnsi"/>
                    </w:rPr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D6CAAAD" w14:textId="77777777" w:rsidR="00932D92" w:rsidRPr="003B2C38" w:rsidRDefault="00932D92" w:rsidP="00932D92">
                  <w:pPr>
                    <w:pStyle w:val="Icons"/>
                    <w:rPr>
                      <w:rFonts w:cstheme="minorHAnsi"/>
                    </w:rPr>
                  </w:pPr>
                </w:p>
              </w:tc>
            </w:tr>
          </w:tbl>
          <w:p w14:paraId="151566DC" w14:textId="77777777" w:rsidR="00D92B95" w:rsidRPr="003B2C38" w:rsidRDefault="00D92B95" w:rsidP="009F0B5F">
            <w:pPr>
              <w:pStyle w:val="Header"/>
              <w:rPr>
                <w:rFonts w:cstheme="minorHAnsi"/>
              </w:rPr>
            </w:pPr>
          </w:p>
        </w:tc>
        <w:bookmarkStart w:id="0" w:name="_GoBack"/>
        <w:bookmarkEnd w:id="0"/>
      </w:tr>
    </w:tbl>
    <w:p w14:paraId="388ED471" w14:textId="77777777" w:rsidR="00C43D65" w:rsidRPr="003B2C38" w:rsidRDefault="003B2C38">
      <w:pPr>
        <w:rPr>
          <w:rFonts w:cstheme="minorHAnsi"/>
        </w:rPr>
      </w:pPr>
      <w:r>
        <w:rPr>
          <w:rFonts w:cstheme="minorHAnsi"/>
        </w:rPr>
        <w:t xml:space="preserve">Software Developer who loves </w:t>
      </w:r>
      <w:r w:rsidR="00255043">
        <w:rPr>
          <w:rFonts w:cstheme="minorHAnsi"/>
        </w:rPr>
        <w:t xml:space="preserve">and enjoys </w:t>
      </w:r>
      <w:r>
        <w:rPr>
          <w:rFonts w:cstheme="minorHAnsi"/>
        </w:rPr>
        <w:t>writing codes, designing solutions, and working with different programming languages.</w:t>
      </w:r>
    </w:p>
    <w:p w14:paraId="5A78B2F7" w14:textId="77777777" w:rsidR="00AD13CB" w:rsidRPr="003B2C38" w:rsidRDefault="005771EC" w:rsidP="005771EC">
      <w:pPr>
        <w:pStyle w:val="Heading1"/>
        <w:jc w:val="center"/>
        <w:rPr>
          <w:rFonts w:asciiTheme="minorHAnsi" w:hAnsiTheme="minorHAnsi" w:cstheme="minorHAnsi"/>
          <w:sz w:val="32"/>
        </w:rPr>
      </w:pPr>
      <w:r w:rsidRPr="003B2C38">
        <w:rPr>
          <w:rFonts w:asciiTheme="minorHAnsi" w:hAnsiTheme="minorHAnsi" w:cstheme="minorHAnsi"/>
          <w:sz w:val="32"/>
        </w:rPr>
        <w:t>SOFTWARE DEVELOPER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RPr="003B2C38" w14:paraId="0FE3A0B8" w14:textId="77777777" w:rsidTr="00564951">
        <w:tc>
          <w:tcPr>
            <w:tcW w:w="4680" w:type="dxa"/>
          </w:tcPr>
          <w:p w14:paraId="6376853F" w14:textId="77777777" w:rsidR="005B1D68" w:rsidRPr="003B2C38" w:rsidRDefault="00236B23" w:rsidP="00BC7376">
            <w:pPr>
              <w:pStyle w:val="ListBullet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Experience and expertise in developing and designing software applications</w:t>
            </w:r>
          </w:p>
          <w:p w14:paraId="54E2A1B8" w14:textId="77777777" w:rsidR="005771EC" w:rsidRPr="003B2C38" w:rsidRDefault="005771EC" w:rsidP="00BC7376">
            <w:pPr>
              <w:pStyle w:val="ListBullet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3B2C38">
              <w:rPr>
                <w:rFonts w:cstheme="minorHAnsi"/>
                <w:sz w:val="24"/>
                <w:szCs w:val="24"/>
              </w:rPr>
              <w:t>Experience in</w:t>
            </w:r>
            <w:r w:rsidR="007F6693" w:rsidRPr="003B2C38">
              <w:rPr>
                <w:rFonts w:cstheme="minorHAnsi"/>
                <w:sz w:val="24"/>
                <w:szCs w:val="24"/>
              </w:rPr>
              <w:t xml:space="preserve"> Java Application development, Assembly Programming C/C++ Programming, Database Design, </w:t>
            </w:r>
            <w:r w:rsidR="00956D1F">
              <w:rPr>
                <w:rFonts w:cstheme="minorHAnsi"/>
                <w:sz w:val="24"/>
                <w:szCs w:val="24"/>
              </w:rPr>
              <w:t>MS-</w:t>
            </w:r>
            <w:r w:rsidR="007F6693" w:rsidRPr="003B2C38">
              <w:rPr>
                <w:rFonts w:cstheme="minorHAnsi"/>
                <w:sz w:val="24"/>
                <w:szCs w:val="24"/>
              </w:rPr>
              <w:t>SQL development</w:t>
            </w:r>
          </w:p>
          <w:p w14:paraId="1562F5E6" w14:textId="77777777" w:rsidR="00752315" w:rsidRPr="0080074A" w:rsidRDefault="009947A2" w:rsidP="0080074A">
            <w:pPr>
              <w:pStyle w:val="ListBullet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3B2C38">
              <w:rPr>
                <w:rFonts w:cstheme="minorHAnsi"/>
                <w:sz w:val="24"/>
                <w:szCs w:val="24"/>
              </w:rPr>
              <w:t>Quick learner who can establish a good routine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10803B2B" w14:textId="77777777" w:rsidR="005B1D68" w:rsidRPr="003B2C38" w:rsidRDefault="00236B23" w:rsidP="00BC7376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Experience with software testing, security, and networking</w:t>
            </w:r>
          </w:p>
          <w:p w14:paraId="226AA675" w14:textId="77777777" w:rsidR="00752315" w:rsidRDefault="0045100C" w:rsidP="00BC7376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Experience with API, Agile, and .NET framework development</w:t>
            </w:r>
          </w:p>
          <w:p w14:paraId="70809511" w14:textId="77777777" w:rsidR="00752315" w:rsidRPr="003B2C38" w:rsidRDefault="0080074A" w:rsidP="00BC7376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Hard working with analytical and technical skills</w:t>
            </w:r>
          </w:p>
        </w:tc>
      </w:tr>
    </w:tbl>
    <w:p w14:paraId="2A9969EB" w14:textId="77777777" w:rsidR="005B1D68" w:rsidRPr="003B2C38" w:rsidRDefault="00F64F13" w:rsidP="004937AE">
      <w:pPr>
        <w:pStyle w:val="Heading1"/>
        <w:rPr>
          <w:rFonts w:asciiTheme="minorHAnsi" w:hAnsiTheme="minorHAnsi" w:cstheme="minorHAnsi"/>
          <w:szCs w:val="36"/>
        </w:rPr>
      </w:pPr>
      <w:sdt>
        <w:sdtPr>
          <w:rPr>
            <w:rFonts w:asciiTheme="minorHAnsi" w:hAnsiTheme="minorHAnsi" w:cstheme="minorHAnsi"/>
            <w:szCs w:val="36"/>
          </w:rPr>
          <w:alias w:val="Experience:"/>
          <w:tag w:val="Experience:"/>
          <w:id w:val="-898354009"/>
          <w:placeholder>
            <w:docPart w:val="34F3B227C2664B6BA746B74CC68984F6"/>
          </w:placeholder>
          <w:temporary/>
          <w:showingPlcHdr/>
          <w15:appearance w15:val="hidden"/>
        </w:sdtPr>
        <w:sdtEndPr/>
        <w:sdtContent>
          <w:r w:rsidR="004937AE" w:rsidRPr="003B2C38">
            <w:rPr>
              <w:rFonts w:asciiTheme="minorHAnsi" w:hAnsiTheme="minorHAnsi" w:cstheme="minorHAnsi"/>
              <w:szCs w:val="36"/>
            </w:rPr>
            <w:t>Experience</w:t>
          </w:r>
        </w:sdtContent>
      </w:sdt>
    </w:p>
    <w:p w14:paraId="5A812341" w14:textId="7D6BDAB0" w:rsidR="0023705D" w:rsidRPr="003B2C38" w:rsidRDefault="007F7026" w:rsidP="00513EFC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B2C38">
        <w:rPr>
          <w:rFonts w:asciiTheme="minorHAnsi" w:hAnsiTheme="minorHAnsi" w:cstheme="minorHAnsi"/>
          <w:sz w:val="24"/>
          <w:szCs w:val="24"/>
        </w:rPr>
        <w:t>Student Researcher</w:t>
      </w:r>
      <w:r w:rsidR="00E03F71" w:rsidRPr="003B2C38">
        <w:rPr>
          <w:rFonts w:asciiTheme="minorHAnsi" w:hAnsiTheme="minorHAnsi" w:cstheme="minorHAnsi"/>
          <w:sz w:val="24"/>
          <w:szCs w:val="24"/>
        </w:rPr>
        <w:t xml:space="preserve"> </w:t>
      </w:r>
      <w:r w:rsidR="007D4D82">
        <w:rPr>
          <w:rFonts w:asciiTheme="minorHAnsi" w:hAnsiTheme="minorHAnsi" w:cstheme="minorHAnsi"/>
          <w:sz w:val="24"/>
          <w:szCs w:val="24"/>
        </w:rPr>
        <w:tab/>
      </w:r>
      <w:r w:rsidR="007D4D82">
        <w:rPr>
          <w:rFonts w:asciiTheme="minorHAnsi" w:hAnsiTheme="minorHAnsi" w:cstheme="minorHAnsi"/>
          <w:sz w:val="24"/>
          <w:szCs w:val="24"/>
        </w:rPr>
        <w:tab/>
      </w:r>
      <w:r w:rsidR="007D4D82">
        <w:rPr>
          <w:rFonts w:asciiTheme="minorHAnsi" w:hAnsiTheme="minorHAnsi" w:cstheme="minorHAnsi"/>
          <w:sz w:val="24"/>
          <w:szCs w:val="24"/>
        </w:rPr>
        <w:tab/>
      </w:r>
      <w:r w:rsidR="007D4D82">
        <w:rPr>
          <w:rFonts w:asciiTheme="minorHAnsi" w:hAnsiTheme="minorHAnsi" w:cstheme="minorHAnsi"/>
          <w:sz w:val="24"/>
          <w:szCs w:val="24"/>
        </w:rPr>
        <w:tab/>
      </w:r>
      <w:r w:rsidR="007D4D82">
        <w:rPr>
          <w:rFonts w:asciiTheme="minorHAnsi" w:hAnsiTheme="minorHAnsi" w:cstheme="minorHAnsi"/>
          <w:sz w:val="24"/>
          <w:szCs w:val="24"/>
        </w:rPr>
        <w:tab/>
      </w:r>
      <w:r w:rsidR="007D4D82">
        <w:rPr>
          <w:rFonts w:asciiTheme="minorHAnsi" w:hAnsiTheme="minorHAnsi" w:cstheme="minorHAnsi"/>
          <w:sz w:val="24"/>
          <w:szCs w:val="24"/>
        </w:rPr>
        <w:tab/>
      </w:r>
      <w:r w:rsidR="00FD066D">
        <w:rPr>
          <w:rFonts w:asciiTheme="minorHAnsi" w:hAnsiTheme="minorHAnsi" w:cstheme="minorHAnsi"/>
          <w:sz w:val="24"/>
          <w:szCs w:val="24"/>
        </w:rPr>
        <w:t xml:space="preserve">   Se</w:t>
      </w:r>
      <w:r w:rsidR="007D4D82">
        <w:rPr>
          <w:rFonts w:asciiTheme="minorHAnsi" w:hAnsiTheme="minorHAnsi" w:cstheme="minorHAnsi"/>
          <w:sz w:val="24"/>
          <w:szCs w:val="24"/>
        </w:rPr>
        <w:t>ptember 2019 – December 2019</w:t>
      </w:r>
      <w:r w:rsidR="007D4D82">
        <w:rPr>
          <w:rFonts w:asciiTheme="minorHAnsi" w:hAnsiTheme="minorHAnsi" w:cstheme="minorHAnsi"/>
          <w:sz w:val="24"/>
          <w:szCs w:val="24"/>
        </w:rPr>
        <w:br/>
      </w:r>
      <w:r w:rsidR="008E57A6">
        <w:rPr>
          <w:rFonts w:asciiTheme="minorHAnsi" w:hAnsiTheme="minorHAnsi" w:cstheme="minorHAnsi"/>
          <w:b w:val="0"/>
          <w:bCs/>
          <w:color w:val="000000" w:themeColor="text1"/>
          <w:sz w:val="24"/>
          <w:szCs w:val="24"/>
        </w:rPr>
        <w:t>WIMTACH</w:t>
      </w:r>
      <w:r w:rsidR="007D4D82" w:rsidRPr="007D4D82">
        <w:rPr>
          <w:rFonts w:asciiTheme="minorHAnsi" w:hAnsiTheme="minorHAnsi" w:cstheme="minorHAnsi"/>
          <w:b w:val="0"/>
          <w:bCs/>
          <w:color w:val="000000" w:themeColor="text1"/>
          <w:sz w:val="24"/>
          <w:szCs w:val="24"/>
        </w:rPr>
        <w:t>, Scarborough ON</w:t>
      </w:r>
    </w:p>
    <w:p w14:paraId="27324803" w14:textId="77777777" w:rsidR="00D413F9" w:rsidRDefault="003E3D6A" w:rsidP="0072030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 up the development environment</w:t>
      </w:r>
    </w:p>
    <w:p w14:paraId="4F0154EF" w14:textId="77777777" w:rsidR="003E3D6A" w:rsidRDefault="003E3D6A" w:rsidP="0072030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queries for data manipulation</w:t>
      </w:r>
    </w:p>
    <w:p w14:paraId="0124375C" w14:textId="77777777" w:rsidR="003E3D6A" w:rsidRDefault="003E3D6A" w:rsidP="0072030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Performed testing and debugging</w:t>
      </w:r>
    </w:p>
    <w:p w14:paraId="656C726D" w14:textId="77777777" w:rsidR="003E3D6A" w:rsidRPr="003B2C38" w:rsidRDefault="003E3D6A" w:rsidP="0072030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Designed user interface</w:t>
      </w:r>
    </w:p>
    <w:p w14:paraId="0C6EADAC" w14:textId="77777777" w:rsidR="006F5218" w:rsidRPr="003B2C38" w:rsidRDefault="006F5218" w:rsidP="00720309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3B2C38">
        <w:rPr>
          <w:rFonts w:cstheme="minorHAnsi"/>
          <w:sz w:val="24"/>
          <w:szCs w:val="24"/>
        </w:rPr>
        <w:t>Developed and designed a system that automatically connects people in the same community to available service</w:t>
      </w:r>
    </w:p>
    <w:p w14:paraId="0D0957E9" w14:textId="77777777" w:rsidR="00720309" w:rsidRPr="00B63ACE" w:rsidRDefault="00720309" w:rsidP="00B63ACE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3B2C38">
        <w:rPr>
          <w:rFonts w:cstheme="minorHAnsi"/>
          <w:sz w:val="24"/>
          <w:szCs w:val="24"/>
        </w:rPr>
        <w:t xml:space="preserve">Met clients to discuss their needs and requirements </w:t>
      </w:r>
    </w:p>
    <w:p w14:paraId="3A7E3081" w14:textId="77777777" w:rsidR="00657FE1" w:rsidRPr="003B2C38" w:rsidRDefault="00657FE1" w:rsidP="00657FE1">
      <w:pPr>
        <w:pStyle w:val="Heading1"/>
        <w:rPr>
          <w:rFonts w:asciiTheme="minorHAnsi" w:hAnsiTheme="minorHAnsi" w:cstheme="minorHAnsi"/>
        </w:rPr>
      </w:pPr>
      <w:r w:rsidRPr="003B2C38">
        <w:rPr>
          <w:rFonts w:asciiTheme="minorHAnsi" w:hAnsiTheme="minorHAnsi" w:cstheme="minorHAnsi"/>
        </w:rPr>
        <w:t>Technical Skills</w:t>
      </w:r>
    </w:p>
    <w:p w14:paraId="16179ACF" w14:textId="4D6C241D" w:rsidR="00657FE1" w:rsidRDefault="00657FE1" w:rsidP="00591152">
      <w:pPr>
        <w:rPr>
          <w:rFonts w:cstheme="minorHAnsi"/>
        </w:rPr>
      </w:pPr>
      <w:r w:rsidRPr="00145347">
        <w:rPr>
          <w:rFonts w:cstheme="minorHAnsi"/>
          <w:b/>
          <w:bCs/>
          <w:color w:val="007FAB" w:themeColor="accent1"/>
        </w:rPr>
        <w:t>Languages</w:t>
      </w:r>
      <w:r w:rsidRPr="003B2C38">
        <w:rPr>
          <w:rFonts w:cstheme="minorHAnsi"/>
        </w:rPr>
        <w:t>: Java,</w:t>
      </w:r>
      <w:r w:rsidR="000E4710">
        <w:rPr>
          <w:rFonts w:cstheme="minorHAnsi"/>
        </w:rPr>
        <w:t xml:space="preserve"> </w:t>
      </w:r>
      <w:r w:rsidRPr="003B2C38">
        <w:rPr>
          <w:rFonts w:cstheme="minorHAnsi"/>
        </w:rPr>
        <w:t>C++, C# (.Net)</w:t>
      </w:r>
      <w:r w:rsidR="00EB2140">
        <w:rPr>
          <w:rFonts w:cstheme="minorHAnsi"/>
        </w:rPr>
        <w:t>, MS-SQL</w:t>
      </w:r>
      <w:r w:rsidRPr="003B2C38">
        <w:rPr>
          <w:rFonts w:cstheme="minorHAnsi"/>
        </w:rPr>
        <w:br/>
      </w:r>
      <w:r w:rsidRPr="00145347">
        <w:rPr>
          <w:rFonts w:cstheme="minorHAnsi"/>
          <w:b/>
          <w:bCs/>
          <w:color w:val="007FAB" w:themeColor="accent1"/>
        </w:rPr>
        <w:t>Web</w:t>
      </w:r>
      <w:r w:rsidRPr="003B2C38">
        <w:rPr>
          <w:rFonts w:cstheme="minorHAnsi"/>
        </w:rPr>
        <w:t xml:space="preserve">: </w:t>
      </w:r>
      <w:r w:rsidR="000E4710" w:rsidRPr="003B2C38">
        <w:rPr>
          <w:rFonts w:cstheme="minorHAnsi"/>
        </w:rPr>
        <w:t>JavaScript</w:t>
      </w:r>
      <w:r w:rsidRPr="003B2C38">
        <w:rPr>
          <w:rFonts w:cstheme="minorHAnsi"/>
        </w:rPr>
        <w:t>, CSS, and HTML experience</w:t>
      </w:r>
      <w:r w:rsidR="00591152">
        <w:rPr>
          <w:rFonts w:cstheme="minorHAnsi"/>
        </w:rPr>
        <w:br/>
      </w:r>
      <w:r w:rsidRPr="00145347">
        <w:rPr>
          <w:rFonts w:cstheme="minorHAnsi"/>
          <w:b/>
          <w:bCs/>
          <w:color w:val="007FAB" w:themeColor="accent1"/>
        </w:rPr>
        <w:t>Operating Systems</w:t>
      </w:r>
      <w:r w:rsidRPr="003B2C38">
        <w:rPr>
          <w:rFonts w:cstheme="minorHAnsi"/>
        </w:rPr>
        <w:t>: Experience with UNIX, DOS, Windows, Mac</w:t>
      </w:r>
      <w:r w:rsidRPr="003B2C38">
        <w:rPr>
          <w:rFonts w:cstheme="minorHAnsi"/>
        </w:rPr>
        <w:br/>
      </w:r>
      <w:r w:rsidRPr="00145347">
        <w:rPr>
          <w:rFonts w:cstheme="minorHAnsi"/>
          <w:b/>
          <w:bCs/>
          <w:color w:val="007FAB" w:themeColor="accent1"/>
        </w:rPr>
        <w:t>Software Packages</w:t>
      </w:r>
      <w:r w:rsidRPr="003B2C38">
        <w:rPr>
          <w:rFonts w:cstheme="minorHAnsi"/>
        </w:rPr>
        <w:t>: MS Office (Word, Excel, PowerPoint, Access, Visio)</w:t>
      </w:r>
    </w:p>
    <w:p w14:paraId="229AB7CA" w14:textId="77777777" w:rsidR="00362E05" w:rsidRPr="003B2C38" w:rsidRDefault="00362E05" w:rsidP="00657FE1">
      <w:pPr>
        <w:rPr>
          <w:rFonts w:cstheme="minorHAnsi"/>
        </w:rPr>
      </w:pPr>
    </w:p>
    <w:p w14:paraId="248989E4" w14:textId="77777777" w:rsidR="0070237E" w:rsidRPr="003B2C38" w:rsidRDefault="00F64F13" w:rsidP="00725CB5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ducation:"/>
          <w:tag w:val="Education:"/>
          <w:id w:val="543866955"/>
          <w:placeholder>
            <w:docPart w:val="458541A7FCCF4B6BB2048C76B3B30399"/>
          </w:placeholder>
          <w:temporary/>
          <w:showingPlcHdr/>
          <w15:appearance w15:val="hidden"/>
        </w:sdtPr>
        <w:sdtEndPr/>
        <w:sdtContent>
          <w:r w:rsidR="0070237E" w:rsidRPr="003B2C38">
            <w:rPr>
              <w:rFonts w:asciiTheme="minorHAnsi" w:hAnsiTheme="minorHAnsi" w:cstheme="minorHAnsi"/>
            </w:rPr>
            <w:t>Education</w:t>
          </w:r>
        </w:sdtContent>
      </w:sdt>
    </w:p>
    <w:p w14:paraId="4B7BAA92" w14:textId="2DB197FC" w:rsidR="0070237E" w:rsidRPr="003B2C38" w:rsidRDefault="009F0B5F" w:rsidP="005771EC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B2C38">
        <w:rPr>
          <w:rFonts w:asciiTheme="minorHAnsi" w:hAnsiTheme="minorHAnsi" w:cstheme="minorHAnsi"/>
          <w:sz w:val="24"/>
          <w:szCs w:val="24"/>
        </w:rPr>
        <w:t>Software Engineering Technology</w:t>
      </w:r>
      <w:r w:rsidR="00E03F71" w:rsidRPr="003B2C38">
        <w:rPr>
          <w:rFonts w:asciiTheme="minorHAnsi" w:hAnsiTheme="minorHAnsi" w:cstheme="minorHAnsi"/>
          <w:sz w:val="24"/>
          <w:szCs w:val="24"/>
        </w:rPr>
        <w:t xml:space="preserve"> </w:t>
      </w:r>
      <w:r w:rsidR="007F7026" w:rsidRPr="003B2C38">
        <w:rPr>
          <w:rFonts w:asciiTheme="minorHAnsi" w:hAnsiTheme="minorHAnsi" w:cstheme="minorHAnsi"/>
          <w:sz w:val="24"/>
          <w:szCs w:val="24"/>
        </w:rPr>
        <w:t>Advanced Diploma</w:t>
      </w:r>
      <w:r w:rsidR="005771EC" w:rsidRPr="003B2C38">
        <w:rPr>
          <w:rFonts w:asciiTheme="minorHAnsi" w:hAnsiTheme="minorHAnsi" w:cstheme="minorHAnsi"/>
          <w:sz w:val="24"/>
          <w:szCs w:val="24"/>
        </w:rPr>
        <w:tab/>
      </w:r>
      <w:r w:rsidR="00B63ACE">
        <w:rPr>
          <w:rFonts w:asciiTheme="minorHAnsi" w:hAnsiTheme="minorHAnsi" w:cstheme="minorHAnsi"/>
          <w:sz w:val="24"/>
          <w:szCs w:val="24"/>
        </w:rPr>
        <w:t xml:space="preserve">   </w:t>
      </w:r>
      <w:r w:rsidR="005771EC" w:rsidRPr="003B2C38">
        <w:rPr>
          <w:rFonts w:asciiTheme="minorHAnsi" w:hAnsiTheme="minorHAnsi" w:cstheme="minorHAnsi"/>
          <w:sz w:val="24"/>
          <w:szCs w:val="24"/>
        </w:rPr>
        <w:t>September 2017 - Present</w:t>
      </w:r>
    </w:p>
    <w:p w14:paraId="624B8C76" w14:textId="112076BE" w:rsidR="0070237E" w:rsidRPr="003B2C38" w:rsidRDefault="005771EC" w:rsidP="0070237E">
      <w:pPr>
        <w:rPr>
          <w:rFonts w:cstheme="minorHAnsi"/>
          <w:sz w:val="24"/>
          <w:szCs w:val="24"/>
        </w:rPr>
      </w:pPr>
      <w:r w:rsidRPr="003B2C38">
        <w:rPr>
          <w:rStyle w:val="Emphasis"/>
          <w:rFonts w:cstheme="minorHAnsi"/>
          <w:sz w:val="24"/>
          <w:szCs w:val="24"/>
        </w:rPr>
        <w:t>Centennial College, Scarborough ON</w:t>
      </w:r>
      <w:r w:rsidRPr="003B2C38">
        <w:rPr>
          <w:rStyle w:val="Emphasis"/>
          <w:rFonts w:cstheme="minorHAnsi"/>
          <w:sz w:val="24"/>
          <w:szCs w:val="24"/>
        </w:rPr>
        <w:tab/>
      </w:r>
      <w:r w:rsidRPr="003B2C38">
        <w:rPr>
          <w:rStyle w:val="Emphasis"/>
          <w:rFonts w:cstheme="minorHAnsi"/>
          <w:sz w:val="24"/>
          <w:szCs w:val="24"/>
        </w:rPr>
        <w:tab/>
      </w:r>
      <w:r w:rsidRPr="003B2C38">
        <w:rPr>
          <w:rStyle w:val="Emphasis"/>
          <w:rFonts w:cstheme="minorHAnsi"/>
          <w:sz w:val="24"/>
          <w:szCs w:val="24"/>
        </w:rPr>
        <w:tab/>
      </w:r>
      <w:r w:rsidRPr="003B2C38">
        <w:rPr>
          <w:rStyle w:val="Emphasis"/>
          <w:rFonts w:cstheme="minorHAnsi"/>
          <w:sz w:val="24"/>
          <w:szCs w:val="24"/>
        </w:rPr>
        <w:tab/>
      </w:r>
      <w:r w:rsidR="00B63ACE">
        <w:rPr>
          <w:rStyle w:val="Emphasis"/>
          <w:rFonts w:cstheme="minorHAnsi"/>
          <w:sz w:val="24"/>
          <w:szCs w:val="24"/>
        </w:rPr>
        <w:t xml:space="preserve">   </w:t>
      </w:r>
      <w:r w:rsidRPr="003B2C38">
        <w:rPr>
          <w:rStyle w:val="Emphasis"/>
          <w:rFonts w:cstheme="minorHAnsi"/>
          <w:sz w:val="24"/>
          <w:szCs w:val="24"/>
        </w:rPr>
        <w:t>Expected graduation:</w:t>
      </w:r>
      <w:r w:rsidR="007F7026" w:rsidRPr="003B2C38">
        <w:rPr>
          <w:rStyle w:val="Emphasis"/>
          <w:rFonts w:cstheme="minorHAnsi"/>
          <w:sz w:val="24"/>
          <w:szCs w:val="24"/>
        </w:rPr>
        <w:t xml:space="preserve"> 2020</w:t>
      </w:r>
      <w:r w:rsidRPr="003B2C38">
        <w:rPr>
          <w:rStyle w:val="Emphasis"/>
          <w:rFonts w:cstheme="minorHAnsi"/>
          <w:sz w:val="24"/>
          <w:szCs w:val="24"/>
        </w:rPr>
        <w:t xml:space="preserve"> </w:t>
      </w:r>
    </w:p>
    <w:p w14:paraId="07587A84" w14:textId="0EBED4F6" w:rsidR="0070237E" w:rsidRPr="003B2C38" w:rsidRDefault="009947A2" w:rsidP="0070237E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B2C38">
        <w:rPr>
          <w:rFonts w:asciiTheme="minorHAnsi" w:hAnsiTheme="minorHAnsi" w:cstheme="minorHAnsi"/>
          <w:sz w:val="24"/>
          <w:szCs w:val="24"/>
        </w:rPr>
        <w:t>Graphics Designing</w:t>
      </w:r>
      <w:r w:rsidR="00E03F71" w:rsidRPr="003B2C38">
        <w:rPr>
          <w:rFonts w:asciiTheme="minorHAnsi" w:hAnsiTheme="minorHAnsi" w:cstheme="minorHAnsi"/>
          <w:sz w:val="24"/>
          <w:szCs w:val="24"/>
        </w:rPr>
        <w:t xml:space="preserve"> </w:t>
      </w:r>
      <w:r w:rsidRPr="003B2C38">
        <w:rPr>
          <w:rFonts w:asciiTheme="minorHAnsi" w:hAnsiTheme="minorHAnsi" w:cstheme="minorHAnsi"/>
          <w:sz w:val="24"/>
          <w:szCs w:val="24"/>
        </w:rPr>
        <w:tab/>
      </w:r>
      <w:r w:rsidRPr="003B2C38">
        <w:rPr>
          <w:rFonts w:asciiTheme="minorHAnsi" w:hAnsiTheme="minorHAnsi" w:cstheme="minorHAnsi"/>
          <w:sz w:val="24"/>
          <w:szCs w:val="24"/>
        </w:rPr>
        <w:tab/>
      </w:r>
      <w:r w:rsidRPr="003B2C38">
        <w:rPr>
          <w:rFonts w:asciiTheme="minorHAnsi" w:hAnsiTheme="minorHAnsi" w:cstheme="minorHAnsi"/>
          <w:sz w:val="24"/>
          <w:szCs w:val="24"/>
        </w:rPr>
        <w:tab/>
      </w:r>
      <w:r w:rsidRPr="003B2C38">
        <w:rPr>
          <w:rFonts w:asciiTheme="minorHAnsi" w:hAnsiTheme="minorHAnsi" w:cstheme="minorHAnsi"/>
          <w:sz w:val="24"/>
          <w:szCs w:val="24"/>
        </w:rPr>
        <w:tab/>
      </w:r>
      <w:r w:rsidRPr="003B2C38">
        <w:rPr>
          <w:rFonts w:asciiTheme="minorHAnsi" w:hAnsiTheme="minorHAnsi" w:cstheme="minorHAnsi"/>
          <w:sz w:val="24"/>
          <w:szCs w:val="24"/>
        </w:rPr>
        <w:tab/>
      </w:r>
      <w:r w:rsidRPr="003B2C38">
        <w:rPr>
          <w:rFonts w:asciiTheme="minorHAnsi" w:hAnsiTheme="minorHAnsi" w:cstheme="minorHAnsi"/>
          <w:sz w:val="24"/>
          <w:szCs w:val="24"/>
        </w:rPr>
        <w:tab/>
      </w:r>
      <w:r w:rsidR="00C15CA5">
        <w:rPr>
          <w:rFonts w:asciiTheme="minorHAnsi" w:hAnsiTheme="minorHAnsi" w:cstheme="minorHAnsi"/>
          <w:sz w:val="24"/>
          <w:szCs w:val="24"/>
        </w:rPr>
        <w:t xml:space="preserve">   </w:t>
      </w:r>
      <w:r w:rsidRPr="003B2C38">
        <w:rPr>
          <w:rFonts w:asciiTheme="minorHAnsi" w:hAnsiTheme="minorHAnsi" w:cstheme="minorHAnsi"/>
          <w:sz w:val="24"/>
          <w:szCs w:val="24"/>
        </w:rPr>
        <w:t>2011</w:t>
      </w:r>
      <w:r w:rsidRPr="003B2C38">
        <w:rPr>
          <w:rFonts w:asciiTheme="minorHAnsi" w:hAnsiTheme="minorHAnsi" w:cstheme="minorHAnsi"/>
          <w:sz w:val="24"/>
          <w:szCs w:val="24"/>
        </w:rPr>
        <w:br/>
      </w:r>
      <w:r w:rsidRPr="003B2C38">
        <w:rPr>
          <w:rFonts w:asciiTheme="minorHAnsi" w:hAnsiTheme="minorHAnsi" w:cstheme="minorHAnsi"/>
          <w:b w:val="0"/>
          <w:bCs/>
          <w:color w:val="000000" w:themeColor="text1"/>
          <w:sz w:val="24"/>
          <w:szCs w:val="24"/>
        </w:rPr>
        <w:t>MASIA Institute of IT, Peshawar, Pakistan</w:t>
      </w:r>
      <w:r w:rsidRPr="003B2C38">
        <w:rPr>
          <w:rFonts w:asciiTheme="minorHAnsi" w:hAnsiTheme="minorHAnsi" w:cstheme="minorHAnsi"/>
          <w:b w:val="0"/>
          <w:bCs/>
          <w:color w:val="000000" w:themeColor="text1"/>
          <w:sz w:val="24"/>
          <w:szCs w:val="24"/>
        </w:rPr>
        <w:tab/>
      </w:r>
      <w:r w:rsidRPr="003B2C38">
        <w:rPr>
          <w:rFonts w:asciiTheme="minorHAnsi" w:hAnsiTheme="minorHAnsi" w:cstheme="minorHAnsi"/>
          <w:b w:val="0"/>
          <w:bCs/>
          <w:color w:val="000000" w:themeColor="text1"/>
          <w:sz w:val="24"/>
          <w:szCs w:val="24"/>
        </w:rPr>
        <w:tab/>
      </w:r>
      <w:r w:rsidRPr="003B2C38">
        <w:rPr>
          <w:rFonts w:asciiTheme="minorHAnsi" w:hAnsiTheme="minorHAnsi" w:cstheme="minorHAnsi"/>
          <w:b w:val="0"/>
          <w:bCs/>
          <w:color w:val="000000" w:themeColor="text1"/>
          <w:sz w:val="24"/>
          <w:szCs w:val="24"/>
        </w:rPr>
        <w:tab/>
      </w:r>
      <w:r w:rsidRPr="003B2C38">
        <w:rPr>
          <w:rFonts w:asciiTheme="minorHAnsi" w:hAnsiTheme="minorHAnsi" w:cstheme="minorHAnsi"/>
          <w:b w:val="0"/>
          <w:bCs/>
          <w:color w:val="000000" w:themeColor="text1"/>
          <w:sz w:val="24"/>
          <w:szCs w:val="24"/>
        </w:rPr>
        <w:tab/>
      </w:r>
    </w:p>
    <w:p w14:paraId="6860BFCA" w14:textId="77777777" w:rsidR="0070237E" w:rsidRPr="003B2C38" w:rsidRDefault="004065B4" w:rsidP="004065B4">
      <w:pPr>
        <w:pStyle w:val="ListParagraph"/>
        <w:numPr>
          <w:ilvl w:val="0"/>
          <w:numId w:val="13"/>
        </w:numPr>
        <w:rPr>
          <w:rFonts w:cstheme="minorHAnsi"/>
        </w:rPr>
      </w:pPr>
      <w:r w:rsidRPr="003B2C38">
        <w:rPr>
          <w:rFonts w:cstheme="minorHAnsi"/>
        </w:rPr>
        <w:t>Corel Draw, InDesign, Illustrator, 3Ds Max</w:t>
      </w:r>
    </w:p>
    <w:p w14:paraId="62AA9E2B" w14:textId="77777777" w:rsidR="00434074" w:rsidRPr="003B2C38" w:rsidRDefault="00F64F13" w:rsidP="00434074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Activities:"/>
          <w:tag w:val="Activities:"/>
          <w:id w:val="1035625348"/>
          <w:placeholder>
            <w:docPart w:val="8A0C4641DF5D499693285912181B379F"/>
          </w:placeholder>
          <w:temporary/>
          <w:showingPlcHdr/>
          <w15:appearance w15:val="hidden"/>
        </w:sdtPr>
        <w:sdtEndPr/>
        <w:sdtContent>
          <w:r w:rsidR="00434074" w:rsidRPr="003B2C38">
            <w:rPr>
              <w:rFonts w:asciiTheme="minorHAnsi" w:hAnsiTheme="minorHAnsi" w:cstheme="minorHAnsi"/>
            </w:rPr>
            <w:t>Activities</w:t>
          </w:r>
        </w:sdtContent>
      </w:sdt>
    </w:p>
    <w:p w14:paraId="4682C624" w14:textId="77777777" w:rsidR="007F7026" w:rsidRPr="003B2C38" w:rsidRDefault="007F7026" w:rsidP="007F7026">
      <w:pPr>
        <w:rPr>
          <w:rFonts w:cstheme="minorHAnsi"/>
        </w:rPr>
      </w:pPr>
      <w:r w:rsidRPr="003B2C38">
        <w:rPr>
          <w:rFonts w:cstheme="minorHAnsi"/>
        </w:rPr>
        <w:t xml:space="preserve">Sketching, painting, </w:t>
      </w:r>
      <w:r w:rsidR="00E90504">
        <w:rPr>
          <w:rFonts w:cstheme="minorHAnsi"/>
        </w:rPr>
        <w:t xml:space="preserve">drawing, </w:t>
      </w:r>
      <w:r w:rsidR="000317AD">
        <w:rPr>
          <w:rFonts w:cstheme="minorHAnsi"/>
        </w:rPr>
        <w:t xml:space="preserve">web designing, </w:t>
      </w:r>
      <w:r w:rsidR="00EA181B">
        <w:rPr>
          <w:rFonts w:cstheme="minorHAnsi"/>
        </w:rPr>
        <w:t>playing games.</w:t>
      </w:r>
    </w:p>
    <w:p w14:paraId="21F829D9" w14:textId="77777777" w:rsidR="007F7026" w:rsidRPr="00BC7376" w:rsidRDefault="007F7026" w:rsidP="007F7026"/>
    <w:sectPr w:rsidR="007F7026" w:rsidRPr="00BC7376" w:rsidSect="00FD066D">
      <w:footerReference w:type="default" r:id="rId9"/>
      <w:pgSz w:w="12240" w:h="15840" w:code="1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AC9CF" w14:textId="77777777" w:rsidR="00F64F13" w:rsidRDefault="00F64F13" w:rsidP="00725803">
      <w:pPr>
        <w:spacing w:after="0"/>
      </w:pPr>
      <w:r>
        <w:separator/>
      </w:r>
    </w:p>
  </w:endnote>
  <w:endnote w:type="continuationSeparator" w:id="0">
    <w:p w14:paraId="42999B6B" w14:textId="77777777" w:rsidR="00F64F13" w:rsidRDefault="00F64F13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6E362" w14:textId="77777777" w:rsidR="009F0B5F" w:rsidRDefault="009F0B5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C8394" w14:textId="77777777" w:rsidR="00F64F13" w:rsidRDefault="00F64F13" w:rsidP="00725803">
      <w:pPr>
        <w:spacing w:after="0"/>
      </w:pPr>
      <w:r>
        <w:separator/>
      </w:r>
    </w:p>
  </w:footnote>
  <w:footnote w:type="continuationSeparator" w:id="0">
    <w:p w14:paraId="136C4994" w14:textId="77777777" w:rsidR="00F64F13" w:rsidRDefault="00F64F13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7B220F"/>
    <w:multiLevelType w:val="multilevel"/>
    <w:tmpl w:val="C52C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F9329B"/>
    <w:multiLevelType w:val="multilevel"/>
    <w:tmpl w:val="43B4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B56D2"/>
    <w:multiLevelType w:val="hybridMultilevel"/>
    <w:tmpl w:val="F1A0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17028"/>
    <w:multiLevelType w:val="hybridMultilevel"/>
    <w:tmpl w:val="E5EC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82004"/>
    <w:multiLevelType w:val="multilevel"/>
    <w:tmpl w:val="F2F2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677F71"/>
    <w:multiLevelType w:val="hybridMultilevel"/>
    <w:tmpl w:val="D6480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67D49"/>
    <w:multiLevelType w:val="multilevel"/>
    <w:tmpl w:val="45AE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2A6D5A"/>
    <w:multiLevelType w:val="hybridMultilevel"/>
    <w:tmpl w:val="B8D40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5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1"/>
  </w:num>
  <w:num w:numId="15">
    <w:abstractNumId w:val="18"/>
  </w:num>
  <w:num w:numId="16">
    <w:abstractNumId w:val="16"/>
  </w:num>
  <w:num w:numId="17">
    <w:abstractNumId w:val="10"/>
  </w:num>
  <w:num w:numId="18">
    <w:abstractNumId w:val="13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5F"/>
    <w:rsid w:val="00012C0B"/>
    <w:rsid w:val="00025E77"/>
    <w:rsid w:val="00027312"/>
    <w:rsid w:val="000317AD"/>
    <w:rsid w:val="00064053"/>
    <w:rsid w:val="000645F2"/>
    <w:rsid w:val="00082F03"/>
    <w:rsid w:val="000835A0"/>
    <w:rsid w:val="000934A2"/>
    <w:rsid w:val="000A3F0E"/>
    <w:rsid w:val="000A4332"/>
    <w:rsid w:val="000E4710"/>
    <w:rsid w:val="000F35E2"/>
    <w:rsid w:val="00145347"/>
    <w:rsid w:val="00177415"/>
    <w:rsid w:val="00177F9D"/>
    <w:rsid w:val="001B0955"/>
    <w:rsid w:val="00226F8C"/>
    <w:rsid w:val="00227784"/>
    <w:rsid w:val="00236B23"/>
    <w:rsid w:val="0023705D"/>
    <w:rsid w:val="00250A31"/>
    <w:rsid w:val="00251C13"/>
    <w:rsid w:val="00255043"/>
    <w:rsid w:val="002922D0"/>
    <w:rsid w:val="00340B03"/>
    <w:rsid w:val="003467DD"/>
    <w:rsid w:val="00362E05"/>
    <w:rsid w:val="00380AE7"/>
    <w:rsid w:val="00390C09"/>
    <w:rsid w:val="003A6943"/>
    <w:rsid w:val="003B2C38"/>
    <w:rsid w:val="003E3D6A"/>
    <w:rsid w:val="004065B4"/>
    <w:rsid w:val="004073A1"/>
    <w:rsid w:val="00410BA2"/>
    <w:rsid w:val="00434074"/>
    <w:rsid w:val="0045100C"/>
    <w:rsid w:val="00463C3B"/>
    <w:rsid w:val="00471CB9"/>
    <w:rsid w:val="004937AE"/>
    <w:rsid w:val="004A71EB"/>
    <w:rsid w:val="004E2970"/>
    <w:rsid w:val="005026DD"/>
    <w:rsid w:val="00513EFC"/>
    <w:rsid w:val="0052113B"/>
    <w:rsid w:val="00564951"/>
    <w:rsid w:val="00573BF9"/>
    <w:rsid w:val="005771EC"/>
    <w:rsid w:val="00591152"/>
    <w:rsid w:val="005A4A49"/>
    <w:rsid w:val="005B1D68"/>
    <w:rsid w:val="00611B37"/>
    <w:rsid w:val="006252B4"/>
    <w:rsid w:val="00646BA2"/>
    <w:rsid w:val="00650C8B"/>
    <w:rsid w:val="00657FE1"/>
    <w:rsid w:val="00675EA0"/>
    <w:rsid w:val="006A0B03"/>
    <w:rsid w:val="006B6D22"/>
    <w:rsid w:val="006C08A0"/>
    <w:rsid w:val="006C3CB5"/>
    <w:rsid w:val="006C47D8"/>
    <w:rsid w:val="006D2D08"/>
    <w:rsid w:val="006F26A2"/>
    <w:rsid w:val="006F5218"/>
    <w:rsid w:val="006F7D57"/>
    <w:rsid w:val="0070237E"/>
    <w:rsid w:val="007034D0"/>
    <w:rsid w:val="00711DF5"/>
    <w:rsid w:val="00720309"/>
    <w:rsid w:val="00725803"/>
    <w:rsid w:val="00725CB5"/>
    <w:rsid w:val="007307A3"/>
    <w:rsid w:val="007520EB"/>
    <w:rsid w:val="00752315"/>
    <w:rsid w:val="007C6347"/>
    <w:rsid w:val="007D0C27"/>
    <w:rsid w:val="007D4D82"/>
    <w:rsid w:val="007F39FB"/>
    <w:rsid w:val="007F6693"/>
    <w:rsid w:val="007F7026"/>
    <w:rsid w:val="0080074A"/>
    <w:rsid w:val="00841933"/>
    <w:rsid w:val="00857E6B"/>
    <w:rsid w:val="008968C4"/>
    <w:rsid w:val="008B057E"/>
    <w:rsid w:val="008D0B2D"/>
    <w:rsid w:val="008D7C1C"/>
    <w:rsid w:val="008E57A6"/>
    <w:rsid w:val="00911D44"/>
    <w:rsid w:val="0092291B"/>
    <w:rsid w:val="00932D92"/>
    <w:rsid w:val="00933134"/>
    <w:rsid w:val="00944B74"/>
    <w:rsid w:val="00945257"/>
    <w:rsid w:val="0095272C"/>
    <w:rsid w:val="00956D1F"/>
    <w:rsid w:val="00972024"/>
    <w:rsid w:val="00983CB4"/>
    <w:rsid w:val="009947A2"/>
    <w:rsid w:val="009A6893"/>
    <w:rsid w:val="009F04D2"/>
    <w:rsid w:val="009F0B5F"/>
    <w:rsid w:val="009F23B2"/>
    <w:rsid w:val="009F2BA7"/>
    <w:rsid w:val="009F6DA0"/>
    <w:rsid w:val="00A01182"/>
    <w:rsid w:val="00A66F72"/>
    <w:rsid w:val="00AD13CB"/>
    <w:rsid w:val="00AD3FD8"/>
    <w:rsid w:val="00B040A0"/>
    <w:rsid w:val="00B370A8"/>
    <w:rsid w:val="00B40B47"/>
    <w:rsid w:val="00B63ACE"/>
    <w:rsid w:val="00BC7376"/>
    <w:rsid w:val="00BD669A"/>
    <w:rsid w:val="00C13F2B"/>
    <w:rsid w:val="00C15CA5"/>
    <w:rsid w:val="00C347AF"/>
    <w:rsid w:val="00C43D65"/>
    <w:rsid w:val="00C84833"/>
    <w:rsid w:val="00C9044F"/>
    <w:rsid w:val="00CE7487"/>
    <w:rsid w:val="00D2420D"/>
    <w:rsid w:val="00D30382"/>
    <w:rsid w:val="00D413F9"/>
    <w:rsid w:val="00D44E50"/>
    <w:rsid w:val="00D57FCC"/>
    <w:rsid w:val="00D60D6B"/>
    <w:rsid w:val="00D90060"/>
    <w:rsid w:val="00D92B95"/>
    <w:rsid w:val="00DB1A93"/>
    <w:rsid w:val="00DC0DE4"/>
    <w:rsid w:val="00E03F71"/>
    <w:rsid w:val="00E154B5"/>
    <w:rsid w:val="00E232F0"/>
    <w:rsid w:val="00E26AF7"/>
    <w:rsid w:val="00E52791"/>
    <w:rsid w:val="00E83195"/>
    <w:rsid w:val="00E90504"/>
    <w:rsid w:val="00EA181B"/>
    <w:rsid w:val="00EA5383"/>
    <w:rsid w:val="00EB2140"/>
    <w:rsid w:val="00EB6110"/>
    <w:rsid w:val="00F00A4F"/>
    <w:rsid w:val="00F33CD8"/>
    <w:rsid w:val="00F64F13"/>
    <w:rsid w:val="00FD066D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5E966"/>
  <w15:chartTrackingRefBased/>
  <w15:docId w15:val="{E0F8A43F-8B7F-4539-8E1F-43F65817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slnounderline">
    <w:name w:val="slnounderline"/>
    <w:basedOn w:val="DefaultParagraphFont"/>
    <w:rsid w:val="007D0C27"/>
  </w:style>
  <w:style w:type="character" w:customStyle="1" w:styleId="jobmetadataheader-itemwithicon-label">
    <w:name w:val="jobmetadataheader-itemwithicon-label"/>
    <w:basedOn w:val="DefaultParagraphFont"/>
    <w:rsid w:val="007D0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5409">
          <w:marLeft w:val="0"/>
          <w:marRight w:val="0"/>
          <w:marTop w:val="0"/>
          <w:marBottom w:val="0"/>
          <w:divBdr>
            <w:top w:val="single" w:sz="24" w:space="12" w:color="FF5A1F"/>
            <w:left w:val="none" w:sz="0" w:space="0" w:color="auto"/>
            <w:bottom w:val="single" w:sz="6" w:space="12" w:color="CCCCCC"/>
            <w:right w:val="none" w:sz="0" w:space="0" w:color="auto"/>
          </w:divBdr>
          <w:divsChild>
            <w:div w:id="1536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17606">
                  <w:marLeft w:val="0"/>
                  <w:marRight w:val="180"/>
                  <w:marTop w:val="0"/>
                  <w:marBottom w:val="0"/>
                  <w:divBdr>
                    <w:top w:val="single" w:sz="6" w:space="0" w:color="D7D7D7"/>
                    <w:left w:val="single" w:sz="6" w:space="0" w:color="D7D7D7"/>
                    <w:bottom w:val="single" w:sz="6" w:space="0" w:color="D7D7D7"/>
                    <w:right w:val="single" w:sz="6" w:space="0" w:color="D7D7D7"/>
                  </w:divBdr>
                </w:div>
                <w:div w:id="5250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74438">
                      <w:marLeft w:val="0"/>
                      <w:marRight w:val="45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9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61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4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14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0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74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5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33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2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ar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453189A5FE44ABB7B380C319052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DEC03-6CBF-47C9-B6AB-6A23A086D847}"/>
      </w:docPartPr>
      <w:docPartBody>
        <w:p w:rsidR="00B0696D" w:rsidRDefault="00CA49CE">
          <w:pPr>
            <w:pStyle w:val="65453189A5FE44ABB7B380C319052808"/>
          </w:pPr>
          <w:r>
            <w:t>First Name</w:t>
          </w:r>
        </w:p>
      </w:docPartBody>
    </w:docPart>
    <w:docPart>
      <w:docPartPr>
        <w:name w:val="DE186F58CCCF49049EC10A7A16F4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0EAFC-EB6E-439C-92AA-992B4EA41503}"/>
      </w:docPartPr>
      <w:docPartBody>
        <w:p w:rsidR="00B0696D" w:rsidRDefault="00CA49CE">
          <w:pPr>
            <w:pStyle w:val="DE186F58CCCF49049EC10A7A16F4F498"/>
          </w:pPr>
          <w:r>
            <w:t>Last Name</w:t>
          </w:r>
        </w:p>
      </w:docPartBody>
    </w:docPart>
    <w:docPart>
      <w:docPartPr>
        <w:name w:val="40B23BD010A240C8ABDDF0D717386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A6B34-A87A-4C74-99A7-740DE7A96DAF}"/>
      </w:docPartPr>
      <w:docPartBody>
        <w:p w:rsidR="00B0696D" w:rsidRDefault="00CA49CE">
          <w:pPr>
            <w:pStyle w:val="40B23BD010A240C8ABDDF0D717386DD2"/>
          </w:pPr>
          <w:r w:rsidRPr="009D0878">
            <w:t>Address</w:t>
          </w:r>
        </w:p>
      </w:docPartBody>
    </w:docPart>
    <w:docPart>
      <w:docPartPr>
        <w:name w:val="4A92B6EF7ADD45E2820C06CE04D26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AD2DD-4969-4357-8BB8-3C5E820EFE03}"/>
      </w:docPartPr>
      <w:docPartBody>
        <w:p w:rsidR="00B0696D" w:rsidRDefault="00CA49CE">
          <w:pPr>
            <w:pStyle w:val="4A92B6EF7ADD45E2820C06CE04D268F8"/>
          </w:pPr>
          <w:r w:rsidRPr="009D0878">
            <w:t>Phone</w:t>
          </w:r>
        </w:p>
      </w:docPartBody>
    </w:docPart>
    <w:docPart>
      <w:docPartPr>
        <w:name w:val="FB6B8A61D8884DED801B932E67244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C68A3-41EC-47E1-BC6D-8474AEFE8C82}"/>
      </w:docPartPr>
      <w:docPartBody>
        <w:p w:rsidR="00B0696D" w:rsidRDefault="00CA49CE">
          <w:pPr>
            <w:pStyle w:val="FB6B8A61D8884DED801B932E67244916"/>
          </w:pPr>
          <w:r w:rsidRPr="009D0878">
            <w:t>Email</w:t>
          </w:r>
        </w:p>
      </w:docPartBody>
    </w:docPart>
    <w:docPart>
      <w:docPartPr>
        <w:name w:val="4483429E9CB3463195CD7C59F380B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8C292-3B1F-47E9-978F-9DD9855A27D8}"/>
      </w:docPartPr>
      <w:docPartBody>
        <w:p w:rsidR="00B0696D" w:rsidRDefault="00CA49CE">
          <w:pPr>
            <w:pStyle w:val="4483429E9CB3463195CD7C59F380BBCE"/>
          </w:pPr>
          <w:r w:rsidRPr="009D0878">
            <w:t>LinkedIn Profile</w:t>
          </w:r>
        </w:p>
      </w:docPartBody>
    </w:docPart>
    <w:docPart>
      <w:docPartPr>
        <w:name w:val="34F3B227C2664B6BA746B74CC6898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5B47C-DE4A-4DAA-9E0A-C761B047CDDF}"/>
      </w:docPartPr>
      <w:docPartBody>
        <w:p w:rsidR="00B0696D" w:rsidRDefault="00CA49CE">
          <w:pPr>
            <w:pStyle w:val="34F3B227C2664B6BA746B74CC68984F6"/>
          </w:pPr>
          <w:r w:rsidRPr="00AD3FD8">
            <w:t>Experience</w:t>
          </w:r>
        </w:p>
      </w:docPartBody>
    </w:docPart>
    <w:docPart>
      <w:docPartPr>
        <w:name w:val="458541A7FCCF4B6BB2048C76B3B30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91F01-BA12-4B01-98BC-C61D774355D6}"/>
      </w:docPartPr>
      <w:docPartBody>
        <w:p w:rsidR="00B0696D" w:rsidRDefault="00CA49CE">
          <w:pPr>
            <w:pStyle w:val="458541A7FCCF4B6BB2048C76B3B30399"/>
          </w:pPr>
          <w:r w:rsidRPr="0070237E">
            <w:t>Education</w:t>
          </w:r>
        </w:p>
      </w:docPartBody>
    </w:docPart>
    <w:docPart>
      <w:docPartPr>
        <w:name w:val="8A0C4641DF5D499693285912181B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BD6F6-0E11-4703-89D5-0279DEBA567A}"/>
      </w:docPartPr>
      <w:docPartBody>
        <w:p w:rsidR="00B0696D" w:rsidRDefault="00CA49CE">
          <w:pPr>
            <w:pStyle w:val="8A0C4641DF5D499693285912181B379F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40"/>
    <w:rsid w:val="00B0696D"/>
    <w:rsid w:val="00C47440"/>
    <w:rsid w:val="00CA49CE"/>
    <w:rsid w:val="00EC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453189A5FE44ABB7B380C319052808">
    <w:name w:val="65453189A5FE44ABB7B380C319052808"/>
  </w:style>
  <w:style w:type="paragraph" w:customStyle="1" w:styleId="DE186F58CCCF49049EC10A7A16F4F498">
    <w:name w:val="DE186F58CCCF49049EC10A7A16F4F498"/>
  </w:style>
  <w:style w:type="paragraph" w:customStyle="1" w:styleId="40B23BD010A240C8ABDDF0D717386DD2">
    <w:name w:val="40B23BD010A240C8ABDDF0D717386DD2"/>
  </w:style>
  <w:style w:type="paragraph" w:customStyle="1" w:styleId="4A92B6EF7ADD45E2820C06CE04D268F8">
    <w:name w:val="4A92B6EF7ADD45E2820C06CE04D268F8"/>
  </w:style>
  <w:style w:type="paragraph" w:customStyle="1" w:styleId="FB6B8A61D8884DED801B932E67244916">
    <w:name w:val="FB6B8A61D8884DED801B932E67244916"/>
  </w:style>
  <w:style w:type="paragraph" w:customStyle="1" w:styleId="4483429E9CB3463195CD7C59F380BBCE">
    <w:name w:val="4483429E9CB3463195CD7C59F380BBCE"/>
  </w:style>
  <w:style w:type="paragraph" w:customStyle="1" w:styleId="0D548996E71B443795D1E8FF6A86406B">
    <w:name w:val="0D548996E71B443795D1E8FF6A86406B"/>
  </w:style>
  <w:style w:type="paragraph" w:customStyle="1" w:styleId="60EF6BCBE691429CA57DDF35FD7B32DA">
    <w:name w:val="60EF6BCBE691429CA57DDF35FD7B32DA"/>
  </w:style>
  <w:style w:type="paragraph" w:customStyle="1" w:styleId="CF4B0C2681294EBFA59023091F11FAFF">
    <w:name w:val="CF4B0C2681294EBFA59023091F11FAFF"/>
  </w:style>
  <w:style w:type="paragraph" w:customStyle="1" w:styleId="0261DF392B1E43FCAF44D04C6923A284">
    <w:name w:val="0261DF392B1E43FCAF44D04C6923A284"/>
  </w:style>
  <w:style w:type="paragraph" w:customStyle="1" w:styleId="F117DC36022546A8990D93A1CD9D2449">
    <w:name w:val="F117DC36022546A8990D93A1CD9D2449"/>
  </w:style>
  <w:style w:type="paragraph" w:customStyle="1" w:styleId="0714214E27C04261950E4E9975C28C45">
    <w:name w:val="0714214E27C04261950E4E9975C28C45"/>
  </w:style>
  <w:style w:type="paragraph" w:customStyle="1" w:styleId="256B2D9744344E1180005D8254081DD7">
    <w:name w:val="256B2D9744344E1180005D8254081DD7"/>
  </w:style>
  <w:style w:type="paragraph" w:customStyle="1" w:styleId="28154E3C4D664D79A69D7C3C008F5C68">
    <w:name w:val="28154E3C4D664D79A69D7C3C008F5C68"/>
  </w:style>
  <w:style w:type="paragraph" w:customStyle="1" w:styleId="34F3B227C2664B6BA746B74CC68984F6">
    <w:name w:val="34F3B227C2664B6BA746B74CC68984F6"/>
  </w:style>
  <w:style w:type="paragraph" w:customStyle="1" w:styleId="5F27BC0A8A444917B2BA2445422D5799">
    <w:name w:val="5F27BC0A8A444917B2BA2445422D5799"/>
  </w:style>
  <w:style w:type="paragraph" w:customStyle="1" w:styleId="D5D52133AC0A484BB5D68A3660970F97">
    <w:name w:val="D5D52133AC0A484BB5D68A3660970F97"/>
  </w:style>
  <w:style w:type="paragraph" w:customStyle="1" w:styleId="45B0DD671EB446CB996A27A4B531DAC0">
    <w:name w:val="45B0DD671EB446CB996A27A4B531DAC0"/>
  </w:style>
  <w:style w:type="character" w:styleId="Emphasis">
    <w:name w:val="Emphasis"/>
    <w:basedOn w:val="DefaultParagraphFont"/>
    <w:uiPriority w:val="20"/>
    <w:qFormat/>
    <w:rsid w:val="00C47440"/>
    <w:rPr>
      <w:b w:val="0"/>
      <w:i w:val="0"/>
      <w:iCs/>
      <w:color w:val="595959" w:themeColor="text1" w:themeTint="A6"/>
    </w:rPr>
  </w:style>
  <w:style w:type="paragraph" w:customStyle="1" w:styleId="5E242F450C9A4453AD4B62AE9A793994">
    <w:name w:val="5E242F450C9A4453AD4B62AE9A793994"/>
  </w:style>
  <w:style w:type="paragraph" w:customStyle="1" w:styleId="F736D675C9DC4AAE94607AF5F2A68346">
    <w:name w:val="F736D675C9DC4AAE94607AF5F2A68346"/>
  </w:style>
  <w:style w:type="paragraph" w:customStyle="1" w:styleId="EF18631F19B44FA6A6EE98775A1E3ADD">
    <w:name w:val="EF18631F19B44FA6A6EE98775A1E3ADD"/>
  </w:style>
  <w:style w:type="paragraph" w:customStyle="1" w:styleId="C002AF536736495889823E1FF3C47702">
    <w:name w:val="C002AF536736495889823E1FF3C47702"/>
  </w:style>
  <w:style w:type="paragraph" w:customStyle="1" w:styleId="F497F55B5E764FE29F6F56BF51125FE9">
    <w:name w:val="F497F55B5E764FE29F6F56BF51125FE9"/>
  </w:style>
  <w:style w:type="paragraph" w:customStyle="1" w:styleId="1D65BCA0E9E843F38293CA048F12868B">
    <w:name w:val="1D65BCA0E9E843F38293CA048F12868B"/>
  </w:style>
  <w:style w:type="paragraph" w:customStyle="1" w:styleId="D2A10BAE60A643F2997E8FF0B292F392">
    <w:name w:val="D2A10BAE60A643F2997E8FF0B292F392"/>
  </w:style>
  <w:style w:type="paragraph" w:customStyle="1" w:styleId="458541A7FCCF4B6BB2048C76B3B30399">
    <w:name w:val="458541A7FCCF4B6BB2048C76B3B30399"/>
  </w:style>
  <w:style w:type="paragraph" w:customStyle="1" w:styleId="5A8CE0B31ECE402A8C83BA94694A81E0">
    <w:name w:val="5A8CE0B31ECE402A8C83BA94694A81E0"/>
  </w:style>
  <w:style w:type="paragraph" w:customStyle="1" w:styleId="E0030E303710432181A327951C245DB5">
    <w:name w:val="E0030E303710432181A327951C245DB5"/>
  </w:style>
  <w:style w:type="paragraph" w:customStyle="1" w:styleId="22E45910111F4C4BB451999D55BF19D0">
    <w:name w:val="22E45910111F4C4BB451999D55BF19D0"/>
  </w:style>
  <w:style w:type="paragraph" w:customStyle="1" w:styleId="7257BCDD6ED7489AB2448CA7CE220B6E">
    <w:name w:val="7257BCDD6ED7489AB2448CA7CE220B6E"/>
  </w:style>
  <w:style w:type="paragraph" w:customStyle="1" w:styleId="8D1FD19D77FF47B69B536A872BD4A593">
    <w:name w:val="8D1FD19D77FF47B69B536A872BD4A593"/>
  </w:style>
  <w:style w:type="paragraph" w:customStyle="1" w:styleId="25BEBC8B51BF4857A4C462E4976F6B49">
    <w:name w:val="25BEBC8B51BF4857A4C462E4976F6B49"/>
  </w:style>
  <w:style w:type="paragraph" w:customStyle="1" w:styleId="547605C9A5DE48AFAA6A212C3E01BF20">
    <w:name w:val="547605C9A5DE48AFAA6A212C3E01BF20"/>
  </w:style>
  <w:style w:type="paragraph" w:customStyle="1" w:styleId="E9975FD5792049BFB632F717D1EA4B58">
    <w:name w:val="E9975FD5792049BFB632F717D1EA4B58"/>
  </w:style>
  <w:style w:type="paragraph" w:customStyle="1" w:styleId="E7075664B2194CE6A46DCDBC1A9BB425">
    <w:name w:val="E7075664B2194CE6A46DCDBC1A9BB425"/>
  </w:style>
  <w:style w:type="paragraph" w:customStyle="1" w:styleId="F634A96073C345B3A45F847B78E627EF">
    <w:name w:val="F634A96073C345B3A45F847B78E627EF"/>
  </w:style>
  <w:style w:type="paragraph" w:customStyle="1" w:styleId="8A0C4641DF5D499693285912181B379F">
    <w:name w:val="8A0C4641DF5D499693285912181B379F"/>
  </w:style>
  <w:style w:type="paragraph" w:customStyle="1" w:styleId="FE99251B3C3D40F080957307DFFB2EE4">
    <w:name w:val="FE99251B3C3D40F080957307DFFB2EE4"/>
  </w:style>
  <w:style w:type="paragraph" w:customStyle="1" w:styleId="8CE65292540A49A58D8D01EE86AE6E70">
    <w:name w:val="8CE65292540A49A58D8D01EE86AE6E70"/>
    <w:rsid w:val="00C47440"/>
  </w:style>
  <w:style w:type="paragraph" w:customStyle="1" w:styleId="EE9139A10B7B4190AF11D621AED57F3F">
    <w:name w:val="EE9139A10B7B4190AF11D621AED57F3F"/>
    <w:rsid w:val="00C47440"/>
  </w:style>
  <w:style w:type="paragraph" w:customStyle="1" w:styleId="21E578F85B804B6C97484AAB6C8D30B7">
    <w:name w:val="21E578F85B804B6C97484AAB6C8D30B7"/>
    <w:rsid w:val="00C47440"/>
  </w:style>
  <w:style w:type="paragraph" w:customStyle="1" w:styleId="E2A8A3A2B7D0498A95FADEFCEB17DD64">
    <w:name w:val="E2A8A3A2B7D0498A95FADEFCEB17DD64"/>
    <w:rsid w:val="00C47440"/>
  </w:style>
  <w:style w:type="paragraph" w:customStyle="1" w:styleId="3103BC17E9D141DB8082A2D95009CFF5">
    <w:name w:val="3103BC17E9D141DB8082A2D95009CFF5"/>
    <w:rsid w:val="00C47440"/>
  </w:style>
  <w:style w:type="paragraph" w:customStyle="1" w:styleId="BD9278D77D5846DD8E228F0555387978">
    <w:name w:val="BD9278D77D5846DD8E228F0555387978"/>
    <w:rsid w:val="00C47440"/>
  </w:style>
  <w:style w:type="paragraph" w:customStyle="1" w:styleId="1FDDA47AA9C64C72A67B09CA9E3C2BF2">
    <w:name w:val="1FDDA47AA9C64C72A67B09CA9E3C2BF2"/>
    <w:rsid w:val="00C47440"/>
  </w:style>
  <w:style w:type="paragraph" w:customStyle="1" w:styleId="E1C54886AD4E41BA846966368707344D">
    <w:name w:val="E1C54886AD4E41BA846966368707344D"/>
    <w:rsid w:val="00C47440"/>
  </w:style>
  <w:style w:type="paragraph" w:customStyle="1" w:styleId="74FEAECA0FB64E7F87D626DEF1649676">
    <w:name w:val="74FEAECA0FB64E7F87D626DEF1649676"/>
    <w:rsid w:val="00C47440"/>
  </w:style>
  <w:style w:type="paragraph" w:customStyle="1" w:styleId="4066A6F793C94017BEC3A55532FBB9C6">
    <w:name w:val="4066A6F793C94017BEC3A55532FBB9C6"/>
    <w:rsid w:val="00C47440"/>
  </w:style>
  <w:style w:type="paragraph" w:customStyle="1" w:styleId="CD63626EFEAD45178C4E501349CCCC5D">
    <w:name w:val="CD63626EFEAD45178C4E501349CCCC5D"/>
    <w:rsid w:val="00C47440"/>
  </w:style>
  <w:style w:type="paragraph" w:customStyle="1" w:styleId="EE085928A4D849BEBFCCE1277F524BB4">
    <w:name w:val="EE085928A4D849BEBFCCE1277F524BB4"/>
    <w:rsid w:val="00C47440"/>
  </w:style>
  <w:style w:type="paragraph" w:customStyle="1" w:styleId="DF9B1A2C627243368BD9A5C0B3AF0B8C">
    <w:name w:val="DF9B1A2C627243368BD9A5C0B3AF0B8C"/>
    <w:rsid w:val="00C47440"/>
  </w:style>
  <w:style w:type="paragraph" w:customStyle="1" w:styleId="400E3BA71B97481C8B6E86A966FCCC81">
    <w:name w:val="400E3BA71B97481C8B6E86A966FCCC81"/>
    <w:rsid w:val="00C47440"/>
  </w:style>
  <w:style w:type="paragraph" w:customStyle="1" w:styleId="7974F387E6364585BDDA5F732AD6CF14">
    <w:name w:val="7974F387E6364585BDDA5F732AD6CF14"/>
    <w:rsid w:val="00C47440"/>
  </w:style>
  <w:style w:type="paragraph" w:customStyle="1" w:styleId="C24C4650D1D34DAB8777259262EF5983">
    <w:name w:val="C24C4650D1D34DAB8777259262EF5983"/>
    <w:rsid w:val="00C47440"/>
  </w:style>
  <w:style w:type="paragraph" w:customStyle="1" w:styleId="C20D435CAC8A4314B3873B958C05B8DE">
    <w:name w:val="C20D435CAC8A4314B3873B958C05B8DE"/>
    <w:rsid w:val="00C47440"/>
  </w:style>
  <w:style w:type="paragraph" w:customStyle="1" w:styleId="A8FF2028BBFF4D549CB12ED907A47A86">
    <w:name w:val="A8FF2028BBFF4D549CB12ED907A47A86"/>
    <w:rsid w:val="00B069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Baktash</Abstract>
  <CompanyAddress>71 Coe Drive, Ajax, ON L1T 3J1</CompanyAddress>
  <CompanyPhone>905-442-1991</CompanyPhone>
  <CompanyFax/>
  <CompanyEmail>baktash.sana@gmail.com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9C5A5E-89E9-44D8-A31C-98DD03B4B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 Mohibzada</dc:creator>
  <cp:keywords>https:/www.linkedin.com/in/baktash-sana</cp:keywords>
  <dc:description/>
  <cp:lastModifiedBy>Shabnam Mohibzada</cp:lastModifiedBy>
  <cp:revision>2</cp:revision>
  <dcterms:created xsi:type="dcterms:W3CDTF">2020-02-17T21:36:00Z</dcterms:created>
  <dcterms:modified xsi:type="dcterms:W3CDTF">2020-02-17T21:36:00Z</dcterms:modified>
  <cp:category>Sana</cp:category>
</cp:coreProperties>
</file>